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JohnSmith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012481231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15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Notebook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0.9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10.8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pencil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1.1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9.9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80.7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72.63000000000001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